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502"/>
        <w:gridCol w:w="5737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E82B31" w:rsidP="00E82B31">
            <w:pPr>
              <w:pStyle w:val="Title"/>
            </w:pPr>
            <w:r>
              <w:t>halkano racha</w:t>
            </w:r>
          </w:p>
          <w:p w:rsidR="007A0F44" w:rsidRPr="00565B06" w:rsidRDefault="00E82B31" w:rsidP="00E82B31">
            <w:pPr>
              <w:pStyle w:val="Subtitle"/>
            </w:pPr>
            <w:r>
              <w:t>tacho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E210A4" w:rsidP="00E82B31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93F8DC07D9E4610A990BE0812E7051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82B31">
                  <w:t>Ngara, Nairobi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123AFAE" wp14:editId="7117630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6475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E210A4" w:rsidP="00E82B31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235C855A6384B4A8F66F70142229E6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807E9">
                  <w:t>0</w:t>
                </w:r>
                <w:r w:rsidR="00E82B31">
                  <w:t>741281264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44C3829" wp14:editId="4B133DD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78C7F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E210A4" w:rsidP="0082552D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B2E309C89B3C4AEAA95BE4698B4B81E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82B31">
                  <w:t>halkanorachatacho@gmail.com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BFBA289" wp14:editId="5F97509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712A5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1119"/>
        <w:gridCol w:w="13245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15262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E210A4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099B752F835401DA41B73622318E08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E82B31" w:rsidRPr="00E82B31" w:rsidRDefault="00E82B31" w:rsidP="00E82B31">
      <w:r w:rsidRPr="00E82B31">
        <w:t>Current student looking to join the workforce to gain real-world experience. Ability to complete tasks on time in both individual and team settings. Dependable and reliable, ready to learn and grow with your company.</w:t>
      </w:r>
    </w:p>
    <w:p w:rsidR="00A77B4D" w:rsidRPr="00565B06" w:rsidRDefault="00A77B4D" w:rsidP="00E82B3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11"/>
        <w:gridCol w:w="13253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ACD0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E210A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3AFF97D96E645049C24EBE207F6EFD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E82B31" w:rsidP="00E82B31">
      <w:pPr>
        <w:pStyle w:val="Heading2"/>
      </w:pPr>
      <w:r>
        <w:t>(B.sc) Information Technology</w:t>
      </w:r>
      <w:r w:rsidR="007C0E0E" w:rsidRPr="00565B06">
        <w:t xml:space="preserve"> | </w:t>
      </w:r>
      <w:r>
        <w:rPr>
          <w:rStyle w:val="Emphasis"/>
        </w:rPr>
        <w:t>Pioneer International University</w:t>
      </w:r>
    </w:p>
    <w:p w:rsidR="007C0E0E" w:rsidRPr="00565B06" w:rsidRDefault="007C0E0E" w:rsidP="004807E9">
      <w:pPr>
        <w:pStyle w:val="Heading3"/>
      </w:pPr>
      <w:r w:rsidRPr="00565B06">
        <w:t xml:space="preserve"> </w:t>
      </w:r>
      <w:r w:rsidR="00E82B31">
        <w:t>may 2019</w:t>
      </w:r>
      <w:r w:rsidR="0082552D">
        <w:t xml:space="preserve"> </w:t>
      </w:r>
      <w:r w:rsidR="005C71E0" w:rsidRPr="00565B06">
        <w:t xml:space="preserve">– </w:t>
      </w:r>
      <w:r w:rsidR="005C71E0">
        <w:t>DEC</w:t>
      </w:r>
      <w:r w:rsidR="00E82B31">
        <w:t xml:space="preserve"> 2023</w:t>
      </w:r>
    </w:p>
    <w:p w:rsidR="005C71E0" w:rsidRDefault="005C71E0" w:rsidP="005C71E0">
      <w:r>
        <w:t>Relevant Coursework:</w:t>
      </w:r>
    </w:p>
    <w:p w:rsidR="000E24AC" w:rsidRDefault="005C71E0" w:rsidP="005C71E0">
      <w:r>
        <w:t>Certified ethical hacking, advanced sql and query language, Cloud computing</w:t>
      </w:r>
    </w:p>
    <w:p w:rsidR="005C71E0" w:rsidRDefault="005C71E0" w:rsidP="005C71E0">
      <w:r>
        <w:t>Digital forensics, software developments, information system assurance</w:t>
      </w:r>
    </w:p>
    <w:p w:rsidR="0011494E" w:rsidRPr="00565B06" w:rsidRDefault="0011494E" w:rsidP="0011494E">
      <w:r w:rsidRPr="0011494E">
        <w:t>Network Security, Cybercrime Investigation, Information Security, Database Security</w:t>
      </w:r>
    </w:p>
    <w:p w:rsidR="007C0E0E" w:rsidRPr="00565B06" w:rsidRDefault="004807E9" w:rsidP="004807E9">
      <w:pPr>
        <w:pStyle w:val="Heading2"/>
      </w:pPr>
      <w:r>
        <w:t>Certificate in SQL and database management</w:t>
      </w:r>
      <w:r w:rsidR="007C0E0E" w:rsidRPr="00565B06">
        <w:t xml:space="preserve"> | </w:t>
      </w:r>
      <w:r>
        <w:rPr>
          <w:rStyle w:val="Emphasis"/>
        </w:rPr>
        <w:t>Institute of Software Technologies</w:t>
      </w:r>
    </w:p>
    <w:p w:rsidR="007C0E0E" w:rsidRPr="00565B06" w:rsidRDefault="004807E9" w:rsidP="004807E9">
      <w:pPr>
        <w:pStyle w:val="Heading3"/>
      </w:pPr>
      <w:r>
        <w:t>jun 2021</w:t>
      </w:r>
      <w:r w:rsidR="007C0E0E" w:rsidRPr="00565B06">
        <w:t xml:space="preserve"> – </w:t>
      </w:r>
      <w:r>
        <w:t>aug 2021</w:t>
      </w:r>
    </w:p>
    <w:p w:rsidR="007C0E0E" w:rsidRDefault="0082552D" w:rsidP="0082552D">
      <w:r w:rsidRPr="0082552D">
        <w:t>Advance structured query language</w:t>
      </w:r>
    </w:p>
    <w:p w:rsidR="0082552D" w:rsidRPr="00565B06" w:rsidRDefault="0082552D" w:rsidP="0082552D">
      <w:r>
        <w:t xml:space="preserve">Data manipulation and creation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1"/>
        <w:gridCol w:w="13253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5D8D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E210A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9BE58D26C0D14C7196D0717A205C46C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4807E9" w:rsidP="004807E9">
      <w:pPr>
        <w:pStyle w:val="Heading2"/>
      </w:pPr>
      <w:r>
        <w:t>Digital pentester</w:t>
      </w:r>
      <w:r w:rsidR="005E088C" w:rsidRPr="00565B06">
        <w:t xml:space="preserve"> | </w:t>
      </w:r>
      <w:r>
        <w:rPr>
          <w:rStyle w:val="Emphasis"/>
        </w:rPr>
        <w:t>Tryhackme</w:t>
      </w:r>
      <w:r w:rsidR="0011494E">
        <w:rPr>
          <w:rStyle w:val="Emphasis"/>
        </w:rPr>
        <w:t xml:space="preserve"> | </w:t>
      </w:r>
      <w:hyperlink r:id="rId11" w:history="1">
        <w:r w:rsidR="0011494E" w:rsidRPr="0011494E">
          <w:rPr>
            <w:rStyle w:val="Hyperlink"/>
          </w:rPr>
          <w:t>www.tryhackme.com/p/Halkano321</w:t>
        </w:r>
      </w:hyperlink>
    </w:p>
    <w:p w:rsidR="005E088C" w:rsidRPr="00565B06" w:rsidRDefault="004807E9" w:rsidP="004807E9">
      <w:pPr>
        <w:pStyle w:val="Heading3"/>
      </w:pPr>
      <w:r>
        <w:t>june 2022</w:t>
      </w:r>
      <w:r w:rsidR="005E088C" w:rsidRPr="00565B06">
        <w:t xml:space="preserve"> – </w:t>
      </w:r>
      <w:r>
        <w:t>now</w:t>
      </w:r>
    </w:p>
    <w:p w:rsidR="0082552D" w:rsidRDefault="0082552D" w:rsidP="0082552D">
      <w:r>
        <w:t>Gathered cyber intelligence to identify vulnerabilities.</w:t>
      </w:r>
    </w:p>
    <w:p w:rsidR="0082552D" w:rsidRDefault="0082552D" w:rsidP="0082552D">
      <w:r>
        <w:t>Tested security of systems by attempting to gain access to networks, web-based applications and computers.</w:t>
      </w:r>
    </w:p>
    <w:p w:rsidR="005E088C" w:rsidRDefault="0082552D" w:rsidP="0082552D">
      <w:r>
        <w:t>Kept up with new penetration testing tools and methods.</w:t>
      </w:r>
    </w:p>
    <w:p w:rsidR="0011494E" w:rsidRDefault="0011494E" w:rsidP="0011494E">
      <w:pPr>
        <w:rPr>
          <w:rStyle w:val="Emphasis"/>
          <w:rFonts w:asciiTheme="majorHAnsi" w:eastAsiaTheme="majorEastAsia" w:hAnsiTheme="majorHAnsi" w:cstheme="majorBidi"/>
          <w:b/>
          <w:szCs w:val="26"/>
        </w:rPr>
      </w:pPr>
      <w:r w:rsidRPr="0011494E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Cybersecurity Intern</w:t>
      </w:r>
      <w:r>
        <w:t xml:space="preserve"> </w:t>
      </w:r>
      <w:r w:rsidRPr="0011494E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|</w:t>
      </w:r>
      <w:r>
        <w:rPr>
          <w:rStyle w:val="Emphasis"/>
          <w:rFonts w:asciiTheme="majorHAnsi" w:eastAsiaTheme="majorEastAsia" w:hAnsiTheme="majorHAnsi" w:cstheme="majorBidi"/>
          <w:b/>
          <w:szCs w:val="26"/>
        </w:rPr>
        <w:t xml:space="preserve"> serianu K</w:t>
      </w:r>
      <w:r w:rsidRPr="0011494E">
        <w:rPr>
          <w:rStyle w:val="Emphasis"/>
          <w:rFonts w:asciiTheme="majorHAnsi" w:eastAsiaTheme="majorEastAsia" w:hAnsiTheme="majorHAnsi" w:cstheme="majorBidi"/>
          <w:b/>
          <w:szCs w:val="26"/>
        </w:rPr>
        <w:t>enya</w:t>
      </w:r>
      <w:bookmarkStart w:id="0" w:name="_GoBack"/>
      <w:bookmarkEnd w:id="0"/>
    </w:p>
    <w:p w:rsidR="0011494E" w:rsidRPr="0011494E" w:rsidRDefault="0011494E" w:rsidP="0011494E">
      <w:pPr>
        <w:pStyle w:val="Heading3"/>
      </w:pPr>
      <w:r w:rsidRPr="0011494E">
        <w:rPr>
          <w:iCs/>
        </w:rPr>
        <w:t xml:space="preserve">Nov 2022- </w:t>
      </w:r>
      <w:proofErr w:type="gramStart"/>
      <w:r w:rsidRPr="0011494E">
        <w:rPr>
          <w:iCs/>
        </w:rPr>
        <w:t>jan</w:t>
      </w:r>
      <w:proofErr w:type="gramEnd"/>
      <w:r w:rsidRPr="0011494E">
        <w:rPr>
          <w:iCs/>
        </w:rPr>
        <w:t xml:space="preserve"> 2023</w:t>
      </w:r>
    </w:p>
    <w:p w:rsidR="0011494E" w:rsidRPr="0011494E" w:rsidRDefault="0011494E" w:rsidP="0011494E">
      <w:pPr>
        <w:numPr>
          <w:ilvl w:val="0"/>
          <w:numId w:val="17"/>
        </w:numPr>
      </w:pPr>
      <w:r w:rsidRPr="0011494E">
        <w:t>Conducted vulnerability assessments and penetration testing for clients in various industries.</w:t>
      </w:r>
    </w:p>
    <w:p w:rsidR="0011494E" w:rsidRPr="0011494E" w:rsidRDefault="0011494E" w:rsidP="0011494E">
      <w:pPr>
        <w:numPr>
          <w:ilvl w:val="0"/>
          <w:numId w:val="17"/>
        </w:numPr>
      </w:pPr>
      <w:r w:rsidRPr="0011494E">
        <w:t>Analyzed security data to identify potential threats and vulnerabilities.</w:t>
      </w:r>
    </w:p>
    <w:p w:rsidR="0011494E" w:rsidRPr="0011494E" w:rsidRDefault="0011494E" w:rsidP="0011494E">
      <w:pPr>
        <w:numPr>
          <w:ilvl w:val="0"/>
          <w:numId w:val="17"/>
        </w:numPr>
      </w:pPr>
      <w:r w:rsidRPr="0011494E">
        <w:t>Created detailed reports on findings and recommended remediation steps.</w:t>
      </w:r>
    </w:p>
    <w:p w:rsidR="0011494E" w:rsidRDefault="0011494E" w:rsidP="0082552D"/>
    <w:p w:rsidR="0011494E" w:rsidRPr="00565B06" w:rsidRDefault="0011494E" w:rsidP="0082552D"/>
    <w:p w:rsidR="005E088C" w:rsidRPr="00565B06" w:rsidRDefault="0082552D" w:rsidP="0082552D">
      <w:pPr>
        <w:pStyle w:val="Heading2"/>
      </w:pPr>
      <w:r>
        <w:t>Digital artist</w:t>
      </w:r>
      <w:r w:rsidR="005E088C" w:rsidRPr="00565B06">
        <w:t xml:space="preserve"> | </w:t>
      </w:r>
      <w:r>
        <w:rPr>
          <w:rStyle w:val="Emphasis"/>
        </w:rPr>
        <w:t>Self employed</w:t>
      </w:r>
    </w:p>
    <w:p w:rsidR="005E088C" w:rsidRPr="00565B06" w:rsidRDefault="0082552D" w:rsidP="0082552D">
      <w:pPr>
        <w:pStyle w:val="Heading3"/>
      </w:pPr>
      <w:r>
        <w:t>feb 2020</w:t>
      </w:r>
      <w:r w:rsidR="005E088C" w:rsidRPr="00565B06">
        <w:t xml:space="preserve"> – </w:t>
      </w:r>
      <w:r>
        <w:t>may 2021</w:t>
      </w:r>
    </w:p>
    <w:p w:rsidR="0082552D" w:rsidRDefault="0082552D" w:rsidP="0082552D">
      <w:r>
        <w:t>Studied illustrations and photographs to plan presentation of materials and products.</w:t>
      </w:r>
    </w:p>
    <w:p w:rsidR="0082552D" w:rsidRDefault="0082552D" w:rsidP="0082552D">
      <w:r>
        <w:t>Planned presentation of materials, products and services.</w:t>
      </w:r>
    </w:p>
    <w:p w:rsidR="0082552D" w:rsidRDefault="0082552D" w:rsidP="0082552D">
      <w:r>
        <w:t>Utilized job-related computer software to generate new images.</w:t>
      </w:r>
    </w:p>
    <w:p w:rsidR="005E088C" w:rsidRPr="00565B06" w:rsidRDefault="005E088C" w:rsidP="0082552D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1111"/>
        <w:gridCol w:w="13253"/>
      </w:tblGrid>
      <w:tr w:rsidR="00143224" w:rsidRPr="00565B06" w:rsidTr="005C71E0">
        <w:tc>
          <w:tcPr>
            <w:tcW w:w="725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2CB0D5" wp14:editId="2A8884F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C4FE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862243" w:rsidRPr="00565B06" w:rsidRDefault="00E210A4" w:rsidP="00862243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B769F2722704FE6ADA0E458E24FC65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261CA4D" wp14:editId="0C9AD7C3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1CD8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tbl>
            <w:tblPr>
              <w:tblStyle w:val="TableGridLight"/>
              <w:tblpPr w:leftFromText="180" w:rightFromText="180" w:vertAnchor="text" w:horzAnchor="margin" w:tblpY="12"/>
              <w:tblW w:w="543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op table has skills heading, second table has list of skills and bottom table has activities"/>
            </w:tblPr>
            <w:tblGrid>
              <w:gridCol w:w="6555"/>
              <w:gridCol w:w="7843"/>
            </w:tblGrid>
            <w:tr w:rsidR="00862243" w:rsidRPr="00565B06" w:rsidTr="002F4159">
              <w:trPr>
                <w:trHeight w:val="2369"/>
              </w:trPr>
              <w:tc>
                <w:tcPr>
                  <w:tcW w:w="4273" w:type="dxa"/>
                </w:tcPr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Network Security</w:t>
                  </w:r>
                </w:p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Incident Response</w:t>
                  </w:r>
                </w:p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Vulnerability Assessments</w:t>
                  </w:r>
                </w:p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Penetration Testing</w:t>
                  </w:r>
                </w:p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Threat Intelligence</w:t>
                  </w:r>
                </w:p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Data Analysis</w:t>
                  </w:r>
                </w:p>
                <w:p w:rsid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 w:rsidRPr="0011494E">
                    <w:t>Security Auditing</w:t>
                  </w:r>
                </w:p>
                <w:p w:rsidR="0011494E" w:rsidRPr="0011494E" w:rsidRDefault="0011494E" w:rsidP="0011494E">
                  <w:pPr>
                    <w:pStyle w:val="ListBullet"/>
                    <w:numPr>
                      <w:ilvl w:val="0"/>
                      <w:numId w:val="16"/>
                    </w:numPr>
                  </w:pPr>
                  <w:r>
                    <w:t>Containerization and Docker technologies</w:t>
                  </w:r>
                </w:p>
                <w:p w:rsidR="0011494E" w:rsidRPr="00565B06" w:rsidRDefault="0011494E" w:rsidP="00862243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  <w:p w:rsidR="00862243" w:rsidRPr="00565B06" w:rsidRDefault="00862243" w:rsidP="00862243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/>
                  </w:pPr>
                </w:p>
              </w:tc>
              <w:tc>
                <w:tcPr>
                  <w:tcW w:w="5113" w:type="dxa"/>
                  <w:tcMar>
                    <w:left w:w="576" w:type="dxa"/>
                  </w:tcMar>
                </w:tcPr>
                <w:p w:rsidR="00862243" w:rsidRPr="00565B06" w:rsidRDefault="00862243" w:rsidP="00862243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/>
                  </w:pPr>
                </w:p>
                <w:p w:rsidR="00862243" w:rsidRPr="00565B06" w:rsidRDefault="00862243" w:rsidP="00862243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/>
                  </w:pPr>
                </w:p>
                <w:p w:rsidR="00862243" w:rsidRPr="00565B06" w:rsidRDefault="00862243" w:rsidP="00862243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/>
                  </w:pPr>
                </w:p>
              </w:tc>
            </w:tr>
          </w:tbl>
          <w:p w:rsidR="00862243" w:rsidRDefault="00862243" w:rsidP="00AD6216">
            <w:pPr>
              <w:pStyle w:val="Heading1"/>
              <w:outlineLvl w:val="0"/>
            </w:pPr>
          </w:p>
          <w:p w:rsidR="00862243" w:rsidRDefault="00862243" w:rsidP="00AD6216">
            <w:pPr>
              <w:pStyle w:val="Heading1"/>
              <w:outlineLvl w:val="0"/>
            </w:pPr>
          </w:p>
          <w:p w:rsidR="00862243" w:rsidRDefault="00862243" w:rsidP="00AD6216">
            <w:pPr>
              <w:pStyle w:val="Heading1"/>
              <w:outlineLvl w:val="0"/>
            </w:pPr>
          </w:p>
          <w:p w:rsidR="00862243" w:rsidRDefault="00862243" w:rsidP="00AD6216">
            <w:pPr>
              <w:pStyle w:val="Heading1"/>
              <w:outlineLvl w:val="0"/>
            </w:pPr>
          </w:p>
          <w:p w:rsidR="00AC7C34" w:rsidRPr="00565B06" w:rsidRDefault="00E210A4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F1BA549DE8B54B6BBCBFEFF8C4F9951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5C71E0" w:rsidRDefault="005C71E0" w:rsidP="0082552D">
      <w:r>
        <w:t>Hacker ton</w:t>
      </w:r>
    </w:p>
    <w:p w:rsidR="0082552D" w:rsidRDefault="0082552D" w:rsidP="0082552D">
      <w:r>
        <w:t>Football Team</w:t>
      </w:r>
    </w:p>
    <w:p w:rsidR="0082552D" w:rsidRDefault="0082552D" w:rsidP="0082552D">
      <w:r>
        <w:t>Chess Club</w:t>
      </w:r>
    </w:p>
    <w:p w:rsidR="007A0F44" w:rsidRPr="00565B06" w:rsidRDefault="0082552D" w:rsidP="0082552D">
      <w:r>
        <w:lastRenderedPageBreak/>
        <w:t>Gymnastics Team</w:t>
      </w:r>
    </w:p>
    <w:sectPr w:rsidR="007A0F44" w:rsidRPr="00565B06" w:rsidSect="0004688B">
      <w:footerReference w:type="default" r:id="rId12"/>
      <w:headerReference w:type="first" r:id="rId13"/>
      <w:pgSz w:w="16839" w:h="23814" w:code="8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0A4" w:rsidRDefault="00E210A4" w:rsidP="00F534FB">
      <w:pPr>
        <w:spacing w:after="0"/>
      </w:pPr>
      <w:r>
        <w:separator/>
      </w:r>
    </w:p>
  </w:endnote>
  <w:endnote w:type="continuationSeparator" w:id="0">
    <w:p w:rsidR="00E210A4" w:rsidRDefault="00E210A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9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0A4" w:rsidRDefault="00E210A4" w:rsidP="00F534FB">
      <w:pPr>
        <w:spacing w:after="0"/>
      </w:pPr>
      <w:r>
        <w:separator/>
      </w:r>
    </w:p>
  </w:footnote>
  <w:footnote w:type="continuationSeparator" w:id="0">
    <w:p w:rsidR="00E210A4" w:rsidRDefault="00E210A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ABA3C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6C98"/>
    <w:multiLevelType w:val="multilevel"/>
    <w:tmpl w:val="98D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A42D4E"/>
    <w:multiLevelType w:val="multilevel"/>
    <w:tmpl w:val="6C7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1"/>
    <w:rsid w:val="00002750"/>
    <w:rsid w:val="00004D4E"/>
    <w:rsid w:val="00011895"/>
    <w:rsid w:val="00013818"/>
    <w:rsid w:val="00024730"/>
    <w:rsid w:val="000348ED"/>
    <w:rsid w:val="00040CF1"/>
    <w:rsid w:val="0004158B"/>
    <w:rsid w:val="000468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1494E"/>
    <w:rsid w:val="0012602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6C4C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6497"/>
    <w:rsid w:val="003E5D64"/>
    <w:rsid w:val="00403149"/>
    <w:rsid w:val="004037EF"/>
    <w:rsid w:val="00405BAD"/>
    <w:rsid w:val="004113D8"/>
    <w:rsid w:val="004124D0"/>
    <w:rsid w:val="00416463"/>
    <w:rsid w:val="00423827"/>
    <w:rsid w:val="00437B8B"/>
    <w:rsid w:val="00465113"/>
    <w:rsid w:val="00467F3F"/>
    <w:rsid w:val="004727C2"/>
    <w:rsid w:val="00476144"/>
    <w:rsid w:val="004807E9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C71E0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552D"/>
    <w:rsid w:val="0083016A"/>
    <w:rsid w:val="00846AAE"/>
    <w:rsid w:val="00862243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10A4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2B31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11494E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www.tryhackme.com/p/Halkano321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3F8DC07D9E4610A990BE0812E7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D072D-3640-4CC1-AE28-5C13B1478599}"/>
      </w:docPartPr>
      <w:docPartBody>
        <w:p w:rsidR="000445A3" w:rsidRDefault="001902FE">
          <w:pPr>
            <w:pStyle w:val="393F8DC07D9E4610A990BE0812E70518"/>
          </w:pPr>
          <w:r w:rsidRPr="009D0878">
            <w:t>Address</w:t>
          </w:r>
        </w:p>
      </w:docPartBody>
    </w:docPart>
    <w:docPart>
      <w:docPartPr>
        <w:name w:val="C235C855A6384B4A8F66F7014222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8E728-B9E7-4D94-B827-CEEF395D6961}"/>
      </w:docPartPr>
      <w:docPartBody>
        <w:p w:rsidR="000445A3" w:rsidRDefault="001902FE">
          <w:pPr>
            <w:pStyle w:val="C235C855A6384B4A8F66F70142229E66"/>
          </w:pPr>
          <w:r w:rsidRPr="009D0878">
            <w:t>Phone</w:t>
          </w:r>
        </w:p>
      </w:docPartBody>
    </w:docPart>
    <w:docPart>
      <w:docPartPr>
        <w:name w:val="B2E309C89B3C4AEAA95BE4698B4B8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642C0-399A-4424-8E73-CF2ABBC5C279}"/>
      </w:docPartPr>
      <w:docPartBody>
        <w:p w:rsidR="000445A3" w:rsidRDefault="001902FE">
          <w:pPr>
            <w:pStyle w:val="B2E309C89B3C4AEAA95BE4698B4B81E3"/>
          </w:pPr>
          <w:r w:rsidRPr="009D0878">
            <w:t>Email</w:t>
          </w:r>
        </w:p>
      </w:docPartBody>
    </w:docPart>
    <w:docPart>
      <w:docPartPr>
        <w:name w:val="A099B752F835401DA41B73622318E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11E58-4651-44DB-B228-5FC5BA35CE6E}"/>
      </w:docPartPr>
      <w:docPartBody>
        <w:p w:rsidR="000445A3" w:rsidRDefault="001902FE">
          <w:pPr>
            <w:pStyle w:val="A099B752F835401DA41B73622318E08E"/>
          </w:pPr>
          <w:r w:rsidRPr="00D85CA4">
            <w:t>Objective</w:t>
          </w:r>
        </w:p>
      </w:docPartBody>
    </w:docPart>
    <w:docPart>
      <w:docPartPr>
        <w:name w:val="B3AFF97D96E645049C24EBE207F6E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6D29E-6F8A-4B3D-93D7-C154EE0D5B31}"/>
      </w:docPartPr>
      <w:docPartBody>
        <w:p w:rsidR="000445A3" w:rsidRDefault="001902FE">
          <w:pPr>
            <w:pStyle w:val="B3AFF97D96E645049C24EBE207F6EFDB"/>
          </w:pPr>
          <w:r w:rsidRPr="00565B06">
            <w:t>Education</w:t>
          </w:r>
        </w:p>
      </w:docPartBody>
    </w:docPart>
    <w:docPart>
      <w:docPartPr>
        <w:name w:val="9BE58D26C0D14C7196D0717A205C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BE41E-5019-42F9-88AD-B1BEED415A57}"/>
      </w:docPartPr>
      <w:docPartBody>
        <w:p w:rsidR="000445A3" w:rsidRDefault="001902FE">
          <w:pPr>
            <w:pStyle w:val="9BE58D26C0D14C7196D0717A205C46C2"/>
          </w:pPr>
          <w:r w:rsidRPr="00565B06">
            <w:t>Experience</w:t>
          </w:r>
        </w:p>
      </w:docPartBody>
    </w:docPart>
    <w:docPart>
      <w:docPartPr>
        <w:name w:val="5B769F2722704FE6ADA0E458E24FC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22FE-481F-4362-AD82-30932565133A}"/>
      </w:docPartPr>
      <w:docPartBody>
        <w:p w:rsidR="000445A3" w:rsidRDefault="001902FE">
          <w:pPr>
            <w:pStyle w:val="5B769F2722704FE6ADA0E458E24FC650"/>
          </w:pPr>
          <w:r w:rsidRPr="00565B06">
            <w:t>Skills</w:t>
          </w:r>
        </w:p>
      </w:docPartBody>
    </w:docPart>
    <w:docPart>
      <w:docPartPr>
        <w:name w:val="F1BA549DE8B54B6BBCBFEFF8C4F9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6A698-28D5-4CC2-AAAC-F8F3ABDF6E58}"/>
      </w:docPartPr>
      <w:docPartBody>
        <w:p w:rsidR="000445A3" w:rsidRDefault="001902FE">
          <w:pPr>
            <w:pStyle w:val="F1BA549DE8B54B6BBCBFEFF8C4F99512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FE"/>
    <w:rsid w:val="000445A3"/>
    <w:rsid w:val="001902FE"/>
    <w:rsid w:val="003C7261"/>
    <w:rsid w:val="005B499E"/>
    <w:rsid w:val="005F2BDB"/>
    <w:rsid w:val="00C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69BE8BCC6451E9777012A2EF4A047">
    <w:name w:val="83769BE8BCC6451E9777012A2EF4A047"/>
  </w:style>
  <w:style w:type="paragraph" w:customStyle="1" w:styleId="74145645968E4239B50F86E3A9A1EF6B">
    <w:name w:val="74145645968E4239B50F86E3A9A1EF6B"/>
  </w:style>
  <w:style w:type="paragraph" w:customStyle="1" w:styleId="393F8DC07D9E4610A990BE0812E70518">
    <w:name w:val="393F8DC07D9E4610A990BE0812E70518"/>
  </w:style>
  <w:style w:type="paragraph" w:customStyle="1" w:styleId="C235C855A6384B4A8F66F70142229E66">
    <w:name w:val="C235C855A6384B4A8F66F70142229E66"/>
  </w:style>
  <w:style w:type="paragraph" w:customStyle="1" w:styleId="B2E309C89B3C4AEAA95BE4698B4B81E3">
    <w:name w:val="B2E309C89B3C4AEAA95BE4698B4B81E3"/>
  </w:style>
  <w:style w:type="paragraph" w:customStyle="1" w:styleId="F04DF2FC91A74C6A8DAFEB66BBBEB70E">
    <w:name w:val="F04DF2FC91A74C6A8DAFEB66BBBEB70E"/>
  </w:style>
  <w:style w:type="paragraph" w:customStyle="1" w:styleId="5CA87BA431AF4775ACD6377F7F18651C">
    <w:name w:val="5CA87BA431AF4775ACD6377F7F18651C"/>
  </w:style>
  <w:style w:type="paragraph" w:customStyle="1" w:styleId="A099B752F835401DA41B73622318E08E">
    <w:name w:val="A099B752F835401DA41B73622318E08E"/>
  </w:style>
  <w:style w:type="paragraph" w:customStyle="1" w:styleId="1E9E3D50051944B58381396943B2E469">
    <w:name w:val="1E9E3D50051944B58381396943B2E469"/>
  </w:style>
  <w:style w:type="paragraph" w:customStyle="1" w:styleId="B3AFF97D96E645049C24EBE207F6EFDB">
    <w:name w:val="B3AFF97D96E645049C24EBE207F6EFDB"/>
  </w:style>
  <w:style w:type="paragraph" w:customStyle="1" w:styleId="CA6329A079D64CAB99A7B035807C8BCD">
    <w:name w:val="CA6329A079D64CAB99A7B035807C8BC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6FE304C7ED849B1968AEA5E8D270933">
    <w:name w:val="56FE304C7ED849B1968AEA5E8D270933"/>
  </w:style>
  <w:style w:type="paragraph" w:customStyle="1" w:styleId="0F320A4B761E4AFDB18DD6032A2A2DEB">
    <w:name w:val="0F320A4B761E4AFDB18DD6032A2A2DEB"/>
  </w:style>
  <w:style w:type="paragraph" w:customStyle="1" w:styleId="ED91C56B072A4F5CBEFFA284E7B2B8BB">
    <w:name w:val="ED91C56B072A4F5CBEFFA284E7B2B8BB"/>
  </w:style>
  <w:style w:type="paragraph" w:customStyle="1" w:styleId="9059FBA5FC7F42C08F8BE717B23D1864">
    <w:name w:val="9059FBA5FC7F42C08F8BE717B23D1864"/>
  </w:style>
  <w:style w:type="paragraph" w:customStyle="1" w:styleId="E6CD067EED1145C68559F050AA156CE8">
    <w:name w:val="E6CD067EED1145C68559F050AA156CE8"/>
  </w:style>
  <w:style w:type="paragraph" w:customStyle="1" w:styleId="1536A785242648EBB9BEA38E84A1F527">
    <w:name w:val="1536A785242648EBB9BEA38E84A1F527"/>
  </w:style>
  <w:style w:type="paragraph" w:customStyle="1" w:styleId="7495A11A23204DA2B8186932D8045D50">
    <w:name w:val="7495A11A23204DA2B8186932D8045D50"/>
  </w:style>
  <w:style w:type="paragraph" w:customStyle="1" w:styleId="921890F5B1B740559E7D5232B5C0C086">
    <w:name w:val="921890F5B1B740559E7D5232B5C0C086"/>
  </w:style>
  <w:style w:type="paragraph" w:customStyle="1" w:styleId="702535C2B35C4D3A95C4FA4CFAF66EAE">
    <w:name w:val="702535C2B35C4D3A95C4FA4CFAF66EAE"/>
  </w:style>
  <w:style w:type="paragraph" w:customStyle="1" w:styleId="9BE58D26C0D14C7196D0717A205C46C2">
    <w:name w:val="9BE58D26C0D14C7196D0717A205C46C2"/>
  </w:style>
  <w:style w:type="paragraph" w:customStyle="1" w:styleId="4993015A915840D6A0648B6B7EF797B5">
    <w:name w:val="4993015A915840D6A0648B6B7EF797B5"/>
  </w:style>
  <w:style w:type="paragraph" w:customStyle="1" w:styleId="2944A65344BF4B929426E7AE3C00C2E3">
    <w:name w:val="2944A65344BF4B929426E7AE3C00C2E3"/>
  </w:style>
  <w:style w:type="paragraph" w:customStyle="1" w:styleId="563F8AAFBC6F40B3BB8E8C010FBDBFAE">
    <w:name w:val="563F8AAFBC6F40B3BB8E8C010FBDBFAE"/>
  </w:style>
  <w:style w:type="paragraph" w:customStyle="1" w:styleId="B8B36CBF92584B399F91E3713B0B2CB7">
    <w:name w:val="B8B36CBF92584B399F91E3713B0B2CB7"/>
  </w:style>
  <w:style w:type="paragraph" w:customStyle="1" w:styleId="1F7398ADAFC14905A903F3F09BA9C007">
    <w:name w:val="1F7398ADAFC14905A903F3F09BA9C007"/>
  </w:style>
  <w:style w:type="paragraph" w:customStyle="1" w:styleId="F65115C0D43C4BCEBDE405FBA00D2069">
    <w:name w:val="F65115C0D43C4BCEBDE405FBA00D2069"/>
  </w:style>
  <w:style w:type="paragraph" w:customStyle="1" w:styleId="DADCBC0C2B734F05A67CCB3771989C53">
    <w:name w:val="DADCBC0C2B734F05A67CCB3771989C53"/>
  </w:style>
  <w:style w:type="paragraph" w:customStyle="1" w:styleId="FE78AA629E4B4D4A94C8FA05C2D46A3E">
    <w:name w:val="FE78AA629E4B4D4A94C8FA05C2D46A3E"/>
  </w:style>
  <w:style w:type="paragraph" w:customStyle="1" w:styleId="94E41448DA804B239C618BED7E773518">
    <w:name w:val="94E41448DA804B239C618BED7E773518"/>
  </w:style>
  <w:style w:type="paragraph" w:customStyle="1" w:styleId="8F4BB6EF48FB481F81675D8309334542">
    <w:name w:val="8F4BB6EF48FB481F81675D8309334542"/>
  </w:style>
  <w:style w:type="paragraph" w:customStyle="1" w:styleId="5B769F2722704FE6ADA0E458E24FC650">
    <w:name w:val="5B769F2722704FE6ADA0E458E24FC650"/>
  </w:style>
  <w:style w:type="paragraph" w:customStyle="1" w:styleId="213D5347DAC8478898600869F4BDF7B9">
    <w:name w:val="213D5347DAC8478898600869F4BDF7B9"/>
  </w:style>
  <w:style w:type="paragraph" w:customStyle="1" w:styleId="90FA3486A06F44758692773522F95A3D">
    <w:name w:val="90FA3486A06F44758692773522F95A3D"/>
  </w:style>
  <w:style w:type="paragraph" w:customStyle="1" w:styleId="EBD1DAAB239948378C4874A5B15A6CAB">
    <w:name w:val="EBD1DAAB239948378C4874A5B15A6CAB"/>
  </w:style>
  <w:style w:type="paragraph" w:customStyle="1" w:styleId="5A9293577AE34189904AB2374B5FEAE6">
    <w:name w:val="5A9293577AE34189904AB2374B5FEAE6"/>
  </w:style>
  <w:style w:type="paragraph" w:customStyle="1" w:styleId="C6BA6E74F379462DAE1DECDE00F8B8A2">
    <w:name w:val="C6BA6E74F379462DAE1DECDE00F8B8A2"/>
  </w:style>
  <w:style w:type="paragraph" w:customStyle="1" w:styleId="F1BA549DE8B54B6BBCBFEFF8C4F99512">
    <w:name w:val="F1BA549DE8B54B6BBCBFEFF8C4F99512"/>
  </w:style>
  <w:style w:type="paragraph" w:customStyle="1" w:styleId="B81500C46F6E468F81E918DCE232D85C">
    <w:name w:val="B81500C46F6E468F81E918DCE232D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Ngara, Nairobi</CompanyAddress>
  <CompanyPhone>0741281264</CompanyPhone>
  <CompanyFax/>
  <CompanyEmail>halkanorachatacho@gmail.com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2022-11-04T05:39:00Z</dcterms:created>
  <dcterms:modified xsi:type="dcterms:W3CDTF">2023-01-21T06:35:00Z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